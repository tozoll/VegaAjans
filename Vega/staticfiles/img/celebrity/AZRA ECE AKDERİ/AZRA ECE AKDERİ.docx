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7530F" w14:textId="77777777" w:rsidR="006A11C7" w:rsidRDefault="003B331F">
      <w:pPr>
        <w:pStyle w:val="Standard"/>
        <w:spacing w:line="360" w:lineRule="auto"/>
        <w:jc w:val="both"/>
        <w:rPr>
          <w:b/>
          <w:bCs/>
        </w:rPr>
      </w:pPr>
      <w:r>
        <w:rPr>
          <w:b/>
          <w:bCs/>
        </w:rPr>
        <w:t>AZRA ECE AKDERİ</w:t>
      </w:r>
    </w:p>
    <w:p w14:paraId="7C7A2995" w14:textId="77777777" w:rsidR="006A11C7" w:rsidRDefault="006A11C7">
      <w:pPr>
        <w:pStyle w:val="Standard"/>
        <w:spacing w:line="360" w:lineRule="auto"/>
        <w:jc w:val="both"/>
        <w:rPr>
          <w:rFonts w:cs="Times New Roman"/>
          <w:b/>
          <w:bCs/>
        </w:rPr>
      </w:pPr>
    </w:p>
    <w:p w14:paraId="759A2FBD" w14:textId="77777777" w:rsidR="006A11C7" w:rsidRDefault="003B331F">
      <w:pPr>
        <w:pStyle w:val="Standard"/>
        <w:spacing w:line="360" w:lineRule="auto"/>
        <w:jc w:val="both"/>
      </w:pPr>
      <w:r>
        <w:rPr>
          <w:rStyle w:val="VarsaylanParagrafYazTipi1"/>
          <w:rFonts w:cs="Times New Roman"/>
          <w:b/>
          <w:bCs/>
        </w:rPr>
        <w:t xml:space="preserve">Sunucu, Oyuncu  </w:t>
      </w:r>
      <w:r>
        <w:t xml:space="preserve">  </w:t>
      </w:r>
    </w:p>
    <w:p w14:paraId="37266B1C" w14:textId="77777777" w:rsidR="006A11C7" w:rsidRDefault="006A11C7">
      <w:pPr>
        <w:pStyle w:val="Standard"/>
        <w:spacing w:line="360" w:lineRule="auto"/>
        <w:jc w:val="both"/>
        <w:rPr>
          <w:rFonts w:cs="Times New Roman"/>
          <w:b/>
          <w:bCs/>
        </w:rPr>
      </w:pPr>
    </w:p>
    <w:p w14:paraId="57E7D7FA" w14:textId="77777777" w:rsidR="006A11C7" w:rsidRDefault="003B331F">
      <w:pPr>
        <w:spacing w:line="360" w:lineRule="auto"/>
        <w:jc w:val="both"/>
        <w:rPr>
          <w:rFonts w:cs="Times New Roman"/>
        </w:rPr>
      </w:pPr>
      <w:r>
        <w:rPr>
          <w:rFonts w:cs="Times New Roman"/>
        </w:rPr>
        <w:t xml:space="preserve">1989 Yılında İstanbul’da doğdu. Eğitimini halen İstanbul Üniversitesi Gazetecilik Bölümü 4.sınıfta sürdürmektedir. </w:t>
      </w:r>
    </w:p>
    <w:p w14:paraId="7455849C" w14:textId="77777777" w:rsidR="006A11C7" w:rsidRDefault="006A11C7">
      <w:pPr>
        <w:jc w:val="both"/>
        <w:rPr>
          <w:rFonts w:cs="Times New Roman"/>
        </w:rPr>
      </w:pPr>
    </w:p>
    <w:p w14:paraId="0FCD3901" w14:textId="77777777" w:rsidR="006A11C7" w:rsidRDefault="003B331F">
      <w:pPr>
        <w:spacing w:line="360" w:lineRule="auto"/>
        <w:jc w:val="both"/>
        <w:rPr>
          <w:rFonts w:cs="Times New Roman"/>
        </w:rPr>
      </w:pPr>
      <w:r>
        <w:rPr>
          <w:rFonts w:cs="Times New Roman"/>
        </w:rPr>
        <w:t xml:space="preserve">Recep İvedik 3 Sinema Filmi, Orkid Reklamı, Ülker Dolcia Reklamı, Uludağ Limonata reklamı,  gibi projelerde yer alan Azra Ece Akderi, 2011 Yılında katıldığı Miss Turkey Yarışmasında “Loreal Paris Güzeli” ünvanını aldı. Yarışma sonrası Boxer dergisinin her yıl düzenlediği “Miss Boxer” Yarışmasında 70’den fazlası ünlü isim olmak üzere 100 bin kişiden oy alarak “Miss Boxer 2012” ünvanını da aldı. </w:t>
      </w:r>
    </w:p>
    <w:p w14:paraId="4F10973B" w14:textId="77777777" w:rsidR="006A11C7" w:rsidRDefault="006A11C7">
      <w:pPr>
        <w:jc w:val="both"/>
        <w:rPr>
          <w:rFonts w:cs="Times New Roman"/>
        </w:rPr>
      </w:pPr>
    </w:p>
    <w:p w14:paraId="4A86914B" w14:textId="77777777" w:rsidR="006A11C7" w:rsidRDefault="003B331F">
      <w:pPr>
        <w:pStyle w:val="Standard"/>
        <w:spacing w:line="360" w:lineRule="auto"/>
        <w:jc w:val="both"/>
        <w:rPr>
          <w:rFonts w:cs="Times New Roman"/>
        </w:rPr>
      </w:pPr>
      <w:r>
        <w:rPr>
          <w:rFonts w:cs="Times New Roman"/>
        </w:rPr>
        <w:t>Azra Ece Akderi Modellik ve Oyunculuğun yanında sunuculuk da yapmaktadır.</w:t>
      </w:r>
    </w:p>
    <w:p w14:paraId="2780C270" w14:textId="77777777" w:rsidR="006A11C7" w:rsidRDefault="006A11C7">
      <w:pPr>
        <w:pStyle w:val="Standard"/>
        <w:spacing w:line="360" w:lineRule="auto"/>
        <w:jc w:val="both"/>
        <w:rPr>
          <w:rFonts w:cs="Times New Roman"/>
        </w:rPr>
      </w:pPr>
    </w:p>
    <w:p w14:paraId="12755B92" w14:textId="161442EC" w:rsidR="006A11C7" w:rsidRDefault="003B331F">
      <w:pPr>
        <w:pStyle w:val="Standard"/>
        <w:spacing w:line="360" w:lineRule="auto"/>
        <w:jc w:val="both"/>
        <w:rPr>
          <w:rFonts w:cs="Times New Roman"/>
        </w:rPr>
      </w:pPr>
      <w:r>
        <w:rPr>
          <w:rFonts w:cs="Times New Roman"/>
        </w:rPr>
        <w:t>2014 Yılında Başkent İletişim Bilimleri Akademisi’nde spikerlik ve sunuculuk eğitimi aldıktan sonra bugüne kadar; Umut Çocukları Vakfı Organizasyonu, Arçelik Ürün Lansmanı, Parsan Toplantısı, Visa Card Lansmanı gibi birçok organizasyonda sunuculuk yaptıktan sonra 2012 Yılında Fox Tv’de canlı olarak yayınlanan Süper Kulüp Magazin programını sunmuştur.</w:t>
      </w:r>
      <w:r w:rsidR="00CA3138">
        <w:rPr>
          <w:rFonts w:cs="Times New Roman"/>
        </w:rPr>
        <w:t xml:space="preserve"> </w:t>
      </w:r>
      <w:r>
        <w:rPr>
          <w:rFonts w:cs="Times New Roman"/>
        </w:rPr>
        <w:t xml:space="preserve">Sunucu </w:t>
      </w:r>
      <w:r w:rsidR="00CA3138">
        <w:rPr>
          <w:rFonts w:cs="Times New Roman"/>
        </w:rPr>
        <w:t>en son</w:t>
      </w:r>
      <w:r>
        <w:rPr>
          <w:rFonts w:cs="Times New Roman"/>
        </w:rPr>
        <w:t xml:space="preserve"> Uçankuş TV’de Haber bültenlerini sun</w:t>
      </w:r>
      <w:r w:rsidR="00CA3138">
        <w:rPr>
          <w:rFonts w:cs="Times New Roman"/>
        </w:rPr>
        <w:t>muştur.</w:t>
      </w:r>
      <w:bookmarkStart w:id="0" w:name="_GoBack"/>
      <w:bookmarkEnd w:id="0"/>
    </w:p>
    <w:p w14:paraId="3B46BC8B" w14:textId="77777777" w:rsidR="006A11C7" w:rsidRDefault="006A11C7">
      <w:pPr>
        <w:pStyle w:val="Standard"/>
        <w:spacing w:line="360" w:lineRule="auto"/>
        <w:jc w:val="both"/>
      </w:pPr>
    </w:p>
    <w:p w14:paraId="23BBE56F" w14:textId="77777777" w:rsidR="006A11C7" w:rsidRDefault="003B331F">
      <w:pPr>
        <w:pStyle w:val="Standard"/>
        <w:spacing w:line="360" w:lineRule="auto"/>
      </w:pPr>
      <w:r>
        <w:rPr>
          <w:rStyle w:val="VarsaylanParagrafYazTipi1"/>
          <w:b/>
          <w:bCs/>
        </w:rPr>
        <w:t>Sunum Dili: Türkçe</w:t>
      </w:r>
    </w:p>
    <w:p w14:paraId="7A5D8AFE" w14:textId="77777777" w:rsidR="006A11C7" w:rsidRDefault="006A11C7">
      <w:pPr>
        <w:pStyle w:val="Standard"/>
        <w:spacing w:line="360" w:lineRule="auto"/>
        <w:jc w:val="both"/>
      </w:pPr>
    </w:p>
    <w:p w14:paraId="71AA30E6" w14:textId="77777777" w:rsidR="006A11C7" w:rsidRDefault="006A11C7">
      <w:pPr>
        <w:pStyle w:val="Standard"/>
        <w:spacing w:line="360" w:lineRule="auto"/>
        <w:jc w:val="both"/>
      </w:pPr>
    </w:p>
    <w:p w14:paraId="2922E6DC" w14:textId="77777777" w:rsidR="006A11C7" w:rsidRDefault="006A11C7">
      <w:pPr>
        <w:pStyle w:val="Standard"/>
        <w:spacing w:line="360" w:lineRule="auto"/>
        <w:jc w:val="both"/>
      </w:pPr>
    </w:p>
    <w:p w14:paraId="3AFF50C7" w14:textId="77777777" w:rsidR="006A11C7" w:rsidRDefault="003B331F">
      <w:pPr>
        <w:pStyle w:val="Standard"/>
        <w:spacing w:line="360" w:lineRule="auto"/>
        <w:jc w:val="both"/>
      </w:pPr>
      <w:r>
        <w:t xml:space="preserve"> </w:t>
      </w:r>
    </w:p>
    <w:sectPr w:rsidR="006A11C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2D409" w14:textId="77777777" w:rsidR="00EB31DF" w:rsidRDefault="00EB31DF">
      <w:r>
        <w:separator/>
      </w:r>
    </w:p>
  </w:endnote>
  <w:endnote w:type="continuationSeparator" w:id="0">
    <w:p w14:paraId="54D7CD42" w14:textId="77777777" w:rsidR="00EB31DF" w:rsidRDefault="00EB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8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charset w:val="00"/>
    <w:family w:val="auto"/>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74667" w14:textId="77777777" w:rsidR="00EB31DF" w:rsidRDefault="00EB31DF">
      <w:r>
        <w:rPr>
          <w:color w:val="000000"/>
        </w:rPr>
        <w:separator/>
      </w:r>
    </w:p>
  </w:footnote>
  <w:footnote w:type="continuationSeparator" w:id="0">
    <w:p w14:paraId="3D3E4652" w14:textId="77777777" w:rsidR="00EB31DF" w:rsidRDefault="00EB3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C7"/>
    <w:rsid w:val="003B331F"/>
    <w:rsid w:val="00626F70"/>
    <w:rsid w:val="006A11C7"/>
    <w:rsid w:val="00C729BE"/>
    <w:rsid w:val="00CA3138"/>
    <w:rsid w:val="00EB31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F62640"/>
  <w15:docId w15:val="{6C2B24CF-9ECB-4E19-8F60-6BDE6148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tr-TR" w:eastAsia="tr-TR" w:bidi="ar-SA"/>
      </w:rPr>
    </w:rPrDefault>
    <w:pPrDefault>
      <w:pPr>
        <w:widowControl w:val="0"/>
        <w:autoSpaceDN w:val="0"/>
        <w:textAlignment w:val="baseline"/>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VarsaylanParagrafYazTipi1">
    <w:name w:val="Varsayılan Paragraf Yazı Tipi1"/>
  </w:style>
  <w:style w:type="paragraph" w:customStyle="1" w:styleId="Standard">
    <w:name w:val="Standard"/>
    <w:pPr>
      <w:suppressAutoHyphens/>
    </w:pPr>
  </w:style>
  <w:style w:type="paragraph" w:customStyle="1" w:styleId="KonuBal1">
    <w:name w:val="Konu Başlığı1"/>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customStyle="1" w:styleId="AltKonuBal">
    <w:name w:val="Alt Konu Başlığı"/>
    <w:basedOn w:val="KonuBal1"/>
    <w:next w:val="Textbody"/>
    <w:pPr>
      <w:jc w:val="center"/>
    </w:pPr>
    <w:rPr>
      <w:i/>
      <w:iCs/>
    </w:rPr>
  </w:style>
  <w:style w:type="paragraph" w:customStyle="1" w:styleId="Liste1">
    <w:name w:val="Liste1"/>
    <w:basedOn w:val="Textbody"/>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customStyle="1" w:styleId="stbilgi">
    <w:name w:val="Üstbilgi"/>
    <w:basedOn w:val="Normal"/>
    <w:pPr>
      <w:tabs>
        <w:tab w:val="center" w:pos="4536"/>
        <w:tab w:val="right" w:pos="9072"/>
      </w:tabs>
    </w:pPr>
  </w:style>
  <w:style w:type="character" w:customStyle="1" w:styleId="stbilgiChar">
    <w:name w:val="Üstbilgi Char"/>
    <w:basedOn w:val="VarsaylanParagrafYazTipi1"/>
  </w:style>
  <w:style w:type="paragraph" w:customStyle="1" w:styleId="Altbilgi">
    <w:name w:val="Altbilgi"/>
    <w:basedOn w:val="Normal"/>
    <w:pPr>
      <w:tabs>
        <w:tab w:val="center" w:pos="4536"/>
        <w:tab w:val="right" w:pos="9072"/>
      </w:tabs>
    </w:pPr>
  </w:style>
  <w:style w:type="character" w:customStyle="1" w:styleId="AltbilgiChar">
    <w:name w:val="Altbilgi Char"/>
    <w:basedOn w:val="VarsaylanParagrafYazTipi1"/>
  </w:style>
  <w:style w:type="paragraph" w:customStyle="1" w:styleId="BalonMetni1">
    <w:name w:val="Balon Metni1"/>
    <w:basedOn w:val="Normal"/>
    <w:rPr>
      <w:rFonts w:ascii="Tahoma" w:hAnsi="Tahoma"/>
      <w:sz w:val="16"/>
      <w:szCs w:val="16"/>
    </w:rPr>
  </w:style>
  <w:style w:type="character" w:customStyle="1" w:styleId="BalonMetniChar">
    <w:name w:val="Balon Metni Char"/>
    <w:basedOn w:val="VarsaylanParagrafYazTipi1"/>
    <w:rPr>
      <w:rFonts w:ascii="Tahoma" w:hAnsi="Tahoma"/>
      <w:sz w:val="16"/>
      <w:szCs w:val="16"/>
    </w:rPr>
  </w:style>
  <w:style w:type="character" w:customStyle="1" w:styleId="Kpr1">
    <w:name w:val="Köprü1"/>
    <w:basedOn w:val="VarsaylanParagrafYazTipi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906</Characters>
  <Application>Microsoft Macintosh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Sevinçli</dc:creator>
  <cp:lastModifiedBy>Ahmet Berksoy</cp:lastModifiedBy>
  <cp:revision>3</cp:revision>
  <cp:lastPrinted>2012-06-20T11:49:00Z</cp:lastPrinted>
  <dcterms:created xsi:type="dcterms:W3CDTF">2018-11-11T18:43:00Z</dcterms:created>
  <dcterms:modified xsi:type="dcterms:W3CDTF">2018-11-11T18:44:00Z</dcterms:modified>
</cp:coreProperties>
</file>